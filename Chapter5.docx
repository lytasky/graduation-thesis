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A" w:rsidRPr="007C6B41" w:rsidRDefault="00B27985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0" w:name="_Toc373869759"/>
      <w:bookmarkStart w:id="1" w:name="_Toc373953852"/>
      <w:r>
        <w:rPr>
          <w:rFonts w:ascii="宋体" w:eastAsia="宋体" w:hAnsi="宋体" w:hint="eastAsia"/>
        </w:rPr>
        <w:t>基于Android的室内</w:t>
      </w:r>
      <w:r w:rsidR="008704B3">
        <w:rPr>
          <w:rFonts w:ascii="宋体" w:eastAsia="宋体" w:hAnsi="宋体" w:hint="eastAsia"/>
        </w:rPr>
        <w:t>LBS</w:t>
      </w:r>
      <w:r>
        <w:rPr>
          <w:rFonts w:ascii="宋体" w:eastAsia="宋体" w:hAnsi="宋体" w:hint="eastAsia"/>
        </w:rPr>
        <w:t>系统的实现</w:t>
      </w:r>
      <w:bookmarkEnd w:id="0"/>
      <w:bookmarkEnd w:id="1"/>
    </w:p>
    <w:p w:rsidR="00D4374A" w:rsidRDefault="002B5B63" w:rsidP="00D25529">
      <w:pPr>
        <w:pStyle w:val="a1"/>
        <w:spacing w:line="360" w:lineRule="auto"/>
        <w:ind w:firstLine="480"/>
        <w:rPr>
          <w:rFonts w:ascii="宋体" w:hAnsi="宋体" w:hint="eastAsia"/>
        </w:rPr>
      </w:pPr>
      <w:r>
        <w:rPr>
          <w:rFonts w:ascii="宋体" w:hAnsi="宋体"/>
        </w:rPr>
        <w:t>阐述NFC的可行性</w:t>
      </w:r>
    </w:p>
    <w:p w:rsidR="00FB579F" w:rsidRPr="00BE2301" w:rsidRDefault="00FB579F" w:rsidP="00FB579F">
      <w:pPr>
        <w:pStyle w:val="a1"/>
        <w:ind w:firstLine="480"/>
      </w:pPr>
      <w:r>
        <w:rPr>
          <w:rFonts w:hint="eastAsia"/>
        </w:rPr>
        <w:t>论证</w:t>
      </w:r>
      <w:r>
        <w:rPr>
          <w:rFonts w:hint="eastAsia"/>
        </w:rPr>
        <w:t>NFC</w:t>
      </w:r>
      <w:r>
        <w:rPr>
          <w:rFonts w:hint="eastAsia"/>
        </w:rPr>
        <w:t>的可行性：主要从距离、</w:t>
      </w:r>
      <w:proofErr w:type="spellStart"/>
      <w:r>
        <w:rPr>
          <w:rFonts w:hint="eastAsia"/>
        </w:rPr>
        <w:t>iWatch</w:t>
      </w:r>
      <w:proofErr w:type="spellEnd"/>
      <w:r>
        <w:rPr>
          <w:rFonts w:hint="eastAsia"/>
        </w:rPr>
        <w:t>设备等方便考虑、</w:t>
      </w:r>
      <w:r>
        <w:rPr>
          <w:rFonts w:hint="eastAsia"/>
        </w:rPr>
        <w:t>NFC</w:t>
      </w:r>
      <w:r>
        <w:rPr>
          <w:rFonts w:hint="eastAsia"/>
        </w:rPr>
        <w:t>标签的突起设置</w:t>
      </w:r>
    </w:p>
    <w:p w:rsidR="00FB579F" w:rsidRPr="00FB579F" w:rsidRDefault="00FB579F" w:rsidP="00D25529">
      <w:pPr>
        <w:pStyle w:val="a1"/>
        <w:spacing w:line="360" w:lineRule="auto"/>
        <w:ind w:firstLine="480"/>
        <w:rPr>
          <w:rFonts w:ascii="宋体" w:hAnsi="宋体"/>
        </w:rPr>
      </w:pPr>
      <w:bookmarkStart w:id="2" w:name="_GoBack"/>
      <w:bookmarkEnd w:id="2"/>
    </w:p>
    <w:p w:rsidR="00D4374A" w:rsidRDefault="007221B3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" w:name="_Toc373869760"/>
      <w:bookmarkStart w:id="4" w:name="_Toc373953853"/>
      <w:r>
        <w:rPr>
          <w:rFonts w:ascii="宋体" w:eastAsia="宋体" w:hAnsi="宋体" w:hint="eastAsia"/>
        </w:rPr>
        <w:t>室内</w:t>
      </w:r>
      <w:r w:rsidR="002803E2">
        <w:rPr>
          <w:rFonts w:ascii="宋体" w:eastAsia="宋体" w:hAnsi="宋体" w:hint="eastAsia"/>
        </w:rPr>
        <w:t>LBS</w:t>
      </w:r>
      <w:r>
        <w:rPr>
          <w:rFonts w:ascii="宋体" w:eastAsia="宋体" w:hAnsi="宋体" w:hint="eastAsia"/>
        </w:rPr>
        <w:t>系统架构</w:t>
      </w:r>
      <w:bookmarkEnd w:id="3"/>
      <w:bookmarkEnd w:id="4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5" w:name="_Toc165262376"/>
      <w:bookmarkStart w:id="6" w:name="_Toc373869761"/>
      <w:bookmarkStart w:id="7" w:name="_Toc373953854"/>
      <w:bookmarkEnd w:id="5"/>
      <w:bookmarkEnd w:id="6"/>
      <w:bookmarkEnd w:id="7"/>
    </w:p>
    <w:p w:rsidR="00D4374A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7221B3" w:rsidRPr="007221B3" w:rsidRDefault="002803E2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8" w:name="_Toc373869762"/>
      <w:bookmarkStart w:id="9" w:name="_Toc373953855"/>
      <w:r>
        <w:rPr>
          <w:rFonts w:ascii="宋体" w:eastAsia="宋体" w:hAnsi="宋体" w:hint="eastAsia"/>
        </w:rPr>
        <w:t>LBS</w:t>
      </w:r>
      <w:r w:rsidR="007221B3" w:rsidRPr="007221B3">
        <w:rPr>
          <w:rFonts w:ascii="宋体" w:eastAsia="宋体" w:hAnsi="宋体" w:hint="eastAsia"/>
        </w:rPr>
        <w:t>服务器实现</w:t>
      </w:r>
      <w:bookmarkEnd w:id="8"/>
      <w:bookmarkEnd w:id="9"/>
    </w:p>
    <w:p w:rsidR="007221B3" w:rsidRPr="007221B3" w:rsidRDefault="002803E2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10" w:name="_Toc373869763"/>
      <w:bookmarkStart w:id="11" w:name="_Toc373953856"/>
      <w:r>
        <w:rPr>
          <w:rFonts w:ascii="宋体" w:eastAsia="宋体" w:hAnsi="宋体" w:hint="eastAsia"/>
        </w:rPr>
        <w:t>LBS</w:t>
      </w:r>
      <w:r w:rsidR="007221B3" w:rsidRPr="007221B3">
        <w:rPr>
          <w:rFonts w:ascii="宋体" w:eastAsia="宋体" w:hAnsi="宋体" w:hint="eastAsia"/>
        </w:rPr>
        <w:t>客户端实现</w:t>
      </w:r>
      <w:bookmarkEnd w:id="10"/>
      <w:bookmarkEnd w:id="11"/>
    </w:p>
    <w:p w:rsidR="007221B3" w:rsidRPr="007221B3" w:rsidRDefault="007221B3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12" w:name="_Toc373869764"/>
      <w:bookmarkStart w:id="13" w:name="_Toc373953857"/>
      <w:r w:rsidRPr="007221B3">
        <w:rPr>
          <w:rFonts w:ascii="宋体" w:eastAsia="宋体" w:hAnsi="宋体" w:hint="eastAsia"/>
        </w:rPr>
        <w:t>系统测试</w:t>
      </w:r>
      <w:bookmarkEnd w:id="12"/>
      <w:bookmarkEnd w:id="13"/>
    </w:p>
    <w:p w:rsidR="00CC1860" w:rsidRDefault="00D4374A" w:rsidP="00FC5193">
      <w:pPr>
        <w:pStyle w:val="2"/>
        <w:spacing w:before="240"/>
        <w:ind w:left="578" w:hanging="578"/>
        <w:rPr>
          <w:rFonts w:ascii="宋体" w:hAnsi="宋体"/>
        </w:rPr>
        <w:sectPr w:rsidR="00CC1860" w:rsidSect="0025157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  <w:bookmarkStart w:id="14" w:name="_Toc165262377"/>
      <w:bookmarkStart w:id="15" w:name="_Toc373869765"/>
      <w:bookmarkStart w:id="16" w:name="_Toc373953858"/>
      <w:r w:rsidRPr="007C6B41">
        <w:rPr>
          <w:rFonts w:ascii="宋体" w:eastAsia="宋体" w:hAnsi="宋体" w:hint="eastAsia"/>
        </w:rPr>
        <w:t>本章小结</w:t>
      </w:r>
      <w:bookmarkEnd w:id="14"/>
      <w:bookmarkEnd w:id="15"/>
      <w:bookmarkEnd w:id="16"/>
    </w:p>
    <w:p w:rsidR="005624FA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17" w:name="_Toc165262394"/>
      <w:bookmarkStart w:id="18" w:name="_Toc373869773"/>
      <w:bookmarkStart w:id="19" w:name="_Toc373953866"/>
      <w:r w:rsidRPr="007C6B41">
        <w:rPr>
          <w:rFonts w:ascii="宋体" w:eastAsia="宋体" w:hAnsi="宋体" w:hint="eastAsia"/>
        </w:rPr>
        <w:lastRenderedPageBreak/>
        <w:t>参考文献</w:t>
      </w:r>
      <w:bookmarkEnd w:id="17"/>
      <w:bookmarkEnd w:id="18"/>
      <w:bookmarkEnd w:id="19"/>
    </w:p>
    <w:p w:rsidR="0044623B" w:rsidRDefault="0044623B" w:rsidP="0044623B">
      <w:pPr>
        <w:spacing w:line="300" w:lineRule="auto"/>
        <w:jc w:val="center"/>
      </w:pPr>
    </w:p>
    <w:p w:rsidR="00845204" w:rsidRPr="00845204" w:rsidRDefault="00A22609" w:rsidP="00845204">
      <w:pPr>
        <w:pStyle w:val="EndNoteBibliography"/>
      </w:pPr>
      <w:r w:rsidRPr="00985197">
        <w:fldChar w:fldCharType="begin"/>
      </w:r>
      <w:r w:rsidRPr="00985197">
        <w:instrText xml:space="preserve"> ADDIN EN.REFLIST </w:instrText>
      </w:r>
      <w:r w:rsidRPr="00985197">
        <w:fldChar w:fldCharType="separate"/>
      </w:r>
      <w:bookmarkStart w:id="20" w:name="_ENREF_1"/>
      <w:r w:rsidR="00845204" w:rsidRPr="00845204">
        <w:t>[1]</w:t>
      </w:r>
      <w:r w:rsidR="00845204" w:rsidRPr="00845204">
        <w:rPr>
          <w:rFonts w:ascii="System" w:eastAsia="System"/>
        </w:rPr>
        <w:t xml:space="preserve"> </w:t>
      </w:r>
      <w:r w:rsidR="00845204" w:rsidRPr="00845204">
        <w:t xml:space="preserve">Visual impairment and blindness[EB/OL]. [12]. </w:t>
      </w:r>
      <w:hyperlink r:id="rId13" w:history="1">
        <w:r w:rsidR="00845204" w:rsidRPr="00845204">
          <w:rPr>
            <w:rStyle w:val="a8"/>
          </w:rPr>
          <w:t>http://www.who.int/mediacentre/factsheets/fs282/en</w:t>
        </w:r>
      </w:hyperlink>
      <w:r w:rsidR="00845204" w:rsidRPr="00845204">
        <w:t>.</w:t>
      </w:r>
      <w:bookmarkEnd w:id="20"/>
    </w:p>
    <w:p w:rsidR="00845204" w:rsidRPr="00845204" w:rsidRDefault="00845204" w:rsidP="00845204">
      <w:pPr>
        <w:pStyle w:val="EndNoteBibliography"/>
      </w:pPr>
      <w:bookmarkStart w:id="21" w:name="_ENREF_2"/>
      <w:r w:rsidRPr="00845204">
        <w:t>[2]</w:t>
      </w:r>
      <w:r w:rsidRPr="00845204">
        <w:rPr>
          <w:rFonts w:ascii="System" w:eastAsia="System"/>
        </w:rPr>
        <w:t xml:space="preserve"> </w:t>
      </w:r>
      <w:r w:rsidRPr="00845204">
        <w:t xml:space="preserve">Accessibility[EB/OL]. [12]. </w:t>
      </w:r>
      <w:hyperlink r:id="rId14" w:history="1">
        <w:r w:rsidRPr="00845204">
          <w:rPr>
            <w:rStyle w:val="a8"/>
          </w:rPr>
          <w:t>http://en.wikipedia.org/wiki/Accessibility</w:t>
        </w:r>
      </w:hyperlink>
      <w:r w:rsidRPr="00845204">
        <w:t>.</w:t>
      </w:r>
      <w:bookmarkEnd w:id="21"/>
    </w:p>
    <w:p w:rsidR="00845204" w:rsidRPr="00845204" w:rsidRDefault="00845204" w:rsidP="00845204">
      <w:pPr>
        <w:pStyle w:val="EndNoteBibliography"/>
      </w:pPr>
      <w:bookmarkStart w:id="22" w:name="_ENREF_3"/>
      <w:r w:rsidRPr="00845204">
        <w:rPr>
          <w:rFonts w:hint="eastAsia"/>
        </w:rPr>
        <w:t>[3]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张赟玥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赵英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徐恩元</w:t>
      </w:r>
      <w:r w:rsidRPr="00845204">
        <w:rPr>
          <w:rFonts w:hint="eastAsia"/>
        </w:rPr>
        <w:t xml:space="preserve">, et al. </w:t>
      </w:r>
      <w:r w:rsidRPr="00845204">
        <w:rPr>
          <w:rFonts w:hint="eastAsia"/>
        </w:rPr>
        <w:t>面向视障用户信息需求的国际研究案例探析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图书馆建设</w:t>
      </w:r>
      <w:r w:rsidRPr="00845204">
        <w:rPr>
          <w:rFonts w:hint="eastAsia"/>
        </w:rPr>
        <w:t>, 2009, 6: 022.</w:t>
      </w:r>
      <w:bookmarkEnd w:id="22"/>
    </w:p>
    <w:p w:rsidR="00845204" w:rsidRPr="00845204" w:rsidRDefault="00845204" w:rsidP="00845204">
      <w:pPr>
        <w:pStyle w:val="EndNoteBibliography"/>
      </w:pPr>
      <w:bookmarkStart w:id="23" w:name="_ENREF_4"/>
      <w:r w:rsidRPr="00845204">
        <w:t>[4]</w:t>
      </w:r>
      <w:r w:rsidRPr="00845204">
        <w:rPr>
          <w:rFonts w:ascii="System" w:eastAsia="System"/>
        </w:rPr>
        <w:t xml:space="preserve"> </w:t>
      </w:r>
      <w:r w:rsidRPr="00845204">
        <w:t>Davies J E, Wisdom S, Creaser C. Out of sight but not out of mind: visually impaired people's perspectives of library &amp; information services[M].  Library &amp; Information Statistics Unit, Loughborough University, 2001.</w:t>
      </w:r>
      <w:bookmarkEnd w:id="23"/>
    </w:p>
    <w:p w:rsidR="00845204" w:rsidRPr="00845204" w:rsidRDefault="00845204" w:rsidP="00845204">
      <w:pPr>
        <w:pStyle w:val="EndNoteBibliography"/>
      </w:pPr>
      <w:bookmarkStart w:id="24" w:name="_ENREF_5"/>
      <w:r w:rsidRPr="00845204">
        <w:t>[5]</w:t>
      </w:r>
      <w:r w:rsidRPr="00845204">
        <w:rPr>
          <w:rFonts w:ascii="System" w:eastAsia="System"/>
        </w:rPr>
        <w:t xml:space="preserve"> </w:t>
      </w:r>
      <w:r w:rsidRPr="00845204">
        <w:t>Martínez C C, Martínez-Normand L, Olsen M G: Is It Possible to Predict the Manual Web Accessibility Result Using the Automatic Result?, Universal Access in Human-Computer Interaction. Applications and Services: Springer, 2009: 645-653.</w:t>
      </w:r>
      <w:bookmarkEnd w:id="24"/>
    </w:p>
    <w:p w:rsidR="00845204" w:rsidRPr="00845204" w:rsidRDefault="00845204" w:rsidP="00845204">
      <w:pPr>
        <w:pStyle w:val="EndNoteBibliography"/>
      </w:pPr>
      <w:bookmarkStart w:id="25" w:name="_ENREF_6"/>
      <w:r w:rsidRPr="00845204">
        <w:rPr>
          <w:rFonts w:hint="eastAsia"/>
        </w:rPr>
        <w:t>[6]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 xml:space="preserve"> Y T. </w:t>
      </w:r>
      <w:r w:rsidRPr="00845204">
        <w:rPr>
          <w:rFonts w:hint="eastAsia"/>
        </w:rPr>
        <w:t>中华人民共和国通信行业标准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信息安全运行管理系统总体架构</w:t>
      </w:r>
      <w:r w:rsidRPr="00845204">
        <w:rPr>
          <w:rFonts w:hint="eastAsia"/>
        </w:rPr>
        <w:t>[D]. 2008.</w:t>
      </w:r>
      <w:bookmarkEnd w:id="25"/>
    </w:p>
    <w:p w:rsidR="00845204" w:rsidRPr="00845204" w:rsidRDefault="00845204" w:rsidP="00845204">
      <w:pPr>
        <w:pStyle w:val="EndNoteBibliography"/>
      </w:pPr>
      <w:bookmarkStart w:id="26" w:name="_ENREF_7"/>
      <w:r w:rsidRPr="00845204">
        <w:rPr>
          <w:rFonts w:hint="eastAsia"/>
        </w:rPr>
        <w:t>[7]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中国盲人数字图书馆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无障碍声明</w:t>
      </w:r>
      <w:r w:rsidRPr="00845204">
        <w:rPr>
          <w:rFonts w:hint="eastAsia"/>
        </w:rPr>
        <w:t xml:space="preserve">[EB/OL]. </w:t>
      </w:r>
      <w:hyperlink r:id="rId15" w:history="1">
        <w:r w:rsidRPr="00845204">
          <w:rPr>
            <w:rStyle w:val="a8"/>
            <w:rFonts w:hint="eastAsia"/>
          </w:rPr>
          <w:t>http://www.cdlvi.cn/wzasm/node_149891.htm</w:t>
        </w:r>
      </w:hyperlink>
      <w:r w:rsidRPr="00845204">
        <w:rPr>
          <w:rFonts w:hint="eastAsia"/>
        </w:rPr>
        <w:t>.</w:t>
      </w:r>
      <w:bookmarkEnd w:id="26"/>
    </w:p>
    <w:p w:rsidR="00845204" w:rsidRPr="00845204" w:rsidRDefault="00845204" w:rsidP="00845204">
      <w:pPr>
        <w:pStyle w:val="EndNoteBibliography"/>
      </w:pPr>
      <w:bookmarkStart w:id="27" w:name="_ENREF_8"/>
      <w:r w:rsidRPr="00845204">
        <w:rPr>
          <w:rFonts w:hint="eastAsia"/>
        </w:rPr>
        <w:t>[8]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陈思宇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陈朝斌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金慧娜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无障碍产品设计初探——针对视障者的手机设计</w:t>
      </w:r>
      <w:r w:rsidRPr="00845204">
        <w:rPr>
          <w:rFonts w:hint="eastAsia"/>
        </w:rPr>
        <w:t>[C]. Proceedings of the 2006 International Conference on Industrial Design &amp; The 11th China Industrial Design Annual Meeting (Volume 2/2), 2006.</w:t>
      </w:r>
      <w:bookmarkEnd w:id="27"/>
    </w:p>
    <w:p w:rsidR="00845204" w:rsidRPr="00845204" w:rsidRDefault="00845204" w:rsidP="00845204">
      <w:pPr>
        <w:pStyle w:val="EndNoteBibliography"/>
      </w:pPr>
      <w:bookmarkStart w:id="28" w:name="_ENREF_9"/>
      <w:r w:rsidRPr="00845204">
        <w:t>[9]</w:t>
      </w:r>
      <w:r w:rsidRPr="00845204">
        <w:rPr>
          <w:rFonts w:ascii="System" w:eastAsia="System"/>
        </w:rPr>
        <w:t xml:space="preserve"> </w:t>
      </w:r>
      <w:r w:rsidRPr="00845204">
        <w:t>Ciavarella C, Paternò F. The design of a handheld, location-aware guide for indoor environments[J]. Personal and Ubiquitous Computing, 2004, 8(2): 82-91.</w:t>
      </w:r>
      <w:bookmarkEnd w:id="28"/>
    </w:p>
    <w:p w:rsidR="00845204" w:rsidRPr="00845204" w:rsidRDefault="00845204" w:rsidP="00845204">
      <w:pPr>
        <w:pStyle w:val="EndNoteBibliography"/>
      </w:pPr>
      <w:bookmarkStart w:id="29" w:name="_ENREF_10"/>
      <w:r w:rsidRPr="00845204">
        <w:t>[10]</w:t>
      </w:r>
      <w:r w:rsidRPr="00845204">
        <w:rPr>
          <w:rFonts w:ascii="System" w:eastAsia="System"/>
        </w:rPr>
        <w:t xml:space="preserve"> </w:t>
      </w:r>
      <w:r w:rsidRPr="00845204">
        <w:t>Müller H J, Schöning J, Krüger A. Mobile Map Interaction-Evaluation in an indoor scenario[C]. GI Jahrestagung (2), 2006: 403-410.</w:t>
      </w:r>
      <w:bookmarkEnd w:id="29"/>
    </w:p>
    <w:p w:rsidR="00845204" w:rsidRPr="00845204" w:rsidRDefault="00845204" w:rsidP="00845204">
      <w:pPr>
        <w:pStyle w:val="EndNoteBibliography"/>
      </w:pPr>
      <w:bookmarkStart w:id="30" w:name="_ENREF_11"/>
      <w:r w:rsidRPr="00845204">
        <w:rPr>
          <w:rFonts w:hint="eastAsia"/>
        </w:rPr>
        <w:t>[11]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Klippel A, Freksa C, Winter S. You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are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here maps in emergencies</w:t>
      </w:r>
      <w:r w:rsidRPr="00845204">
        <w:rPr>
          <w:rFonts w:hint="eastAsia"/>
        </w:rPr>
        <w:t>–</w:t>
      </w:r>
      <w:r w:rsidRPr="00845204">
        <w:rPr>
          <w:rFonts w:hint="eastAsia"/>
        </w:rPr>
        <w:t>the danger of getting lost[J]. Journal of spatial science, 2006, 51(1): 117-131.</w:t>
      </w:r>
      <w:bookmarkEnd w:id="30"/>
    </w:p>
    <w:p w:rsidR="00845204" w:rsidRPr="00845204" w:rsidRDefault="00845204" w:rsidP="00845204">
      <w:pPr>
        <w:pStyle w:val="EndNoteBibliography"/>
      </w:pPr>
      <w:bookmarkStart w:id="31" w:name="_ENREF_12"/>
      <w:r w:rsidRPr="00845204">
        <w:t>[12]</w:t>
      </w:r>
      <w:r w:rsidRPr="00845204">
        <w:rPr>
          <w:rFonts w:ascii="System" w:eastAsia="System"/>
        </w:rPr>
        <w:t xml:space="preserve"> </w:t>
      </w:r>
      <w:r w:rsidRPr="00845204">
        <w:t>Lorenz B, Ohlbach H J, Stoffel E-P: A hybrid spatial model for representing indoor environments, Web and Wireless Geographical Information Systems: Springer, 2006: 102-112.</w:t>
      </w:r>
      <w:bookmarkEnd w:id="31"/>
    </w:p>
    <w:p w:rsidR="00845204" w:rsidRPr="00845204" w:rsidRDefault="00845204" w:rsidP="00845204">
      <w:pPr>
        <w:pStyle w:val="EndNoteBibliography"/>
      </w:pPr>
      <w:bookmarkStart w:id="32" w:name="_ENREF_13"/>
      <w:r w:rsidRPr="00845204">
        <w:t>[13]</w:t>
      </w:r>
      <w:r w:rsidRPr="00845204">
        <w:rPr>
          <w:rFonts w:ascii="System" w:eastAsia="System"/>
        </w:rPr>
        <w:t xml:space="preserve"> </w:t>
      </w:r>
      <w:r w:rsidRPr="00845204">
        <w:t>Nossum A S. IndoorTubes a novel design for indoor maps[J]. Cartography and Geographic Information Science, 2011, 38(2): 192-200.</w:t>
      </w:r>
      <w:bookmarkEnd w:id="32"/>
    </w:p>
    <w:p w:rsidR="00845204" w:rsidRPr="00845204" w:rsidRDefault="00845204" w:rsidP="00845204">
      <w:pPr>
        <w:pStyle w:val="EndNoteBibliography"/>
      </w:pPr>
      <w:bookmarkStart w:id="33" w:name="_ENREF_14"/>
      <w:r w:rsidRPr="00845204">
        <w:rPr>
          <w:rFonts w:hint="eastAsia"/>
        </w:rPr>
        <w:t>[14]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赵忠君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赵飞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在线地图的交互可视化设计研究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测绘通报</w:t>
      </w:r>
      <w:r w:rsidRPr="00845204">
        <w:rPr>
          <w:rFonts w:hint="eastAsia"/>
        </w:rPr>
        <w:t>, 2011, 7: 009.</w:t>
      </w:r>
      <w:bookmarkEnd w:id="33"/>
    </w:p>
    <w:p w:rsidR="00845204" w:rsidRPr="00845204" w:rsidRDefault="00845204" w:rsidP="00845204">
      <w:pPr>
        <w:pStyle w:val="EndNoteBibliography"/>
      </w:pPr>
      <w:bookmarkStart w:id="34" w:name="_ENREF_15"/>
      <w:r w:rsidRPr="00845204">
        <w:t>[15]</w:t>
      </w:r>
      <w:r w:rsidRPr="00845204">
        <w:rPr>
          <w:rFonts w:ascii="System" w:eastAsia="System"/>
        </w:rPr>
        <w:t xml:space="preserve"> </w:t>
      </w:r>
      <w:r w:rsidRPr="00845204">
        <w:t>Link J a B, Smith P, Viol N, et al. Footpath: Accurate map-based indoor navigation using smartphones[C]. Indoor Positioning and Indoor Navigation (IPIN), 2011 International Conference on, 2011: 1-8.</w:t>
      </w:r>
      <w:bookmarkEnd w:id="34"/>
    </w:p>
    <w:p w:rsidR="00845204" w:rsidRPr="00845204" w:rsidRDefault="00845204" w:rsidP="00845204">
      <w:pPr>
        <w:pStyle w:val="EndNoteBibliography"/>
      </w:pPr>
      <w:bookmarkStart w:id="35" w:name="_ENREF_16"/>
      <w:r w:rsidRPr="00845204">
        <w:t>[16]</w:t>
      </w:r>
      <w:r w:rsidRPr="00845204">
        <w:rPr>
          <w:rFonts w:ascii="System" w:eastAsia="System"/>
        </w:rPr>
        <w:t xml:space="preserve"> </w:t>
      </w:r>
      <w:r w:rsidRPr="00845204">
        <w:t>Tomono M, Yuta S. Indoor navigation based on an inaccurate map using object recognition[C]. Intelligent Robots and Systems, 2002. IEEE/RSJ International Conference on, 2002: 619-624.</w:t>
      </w:r>
      <w:bookmarkEnd w:id="35"/>
    </w:p>
    <w:p w:rsidR="00845204" w:rsidRPr="00845204" w:rsidRDefault="00845204" w:rsidP="00845204">
      <w:pPr>
        <w:pStyle w:val="EndNoteBibliography"/>
      </w:pPr>
      <w:bookmarkStart w:id="36" w:name="_ENREF_17"/>
      <w:r w:rsidRPr="00845204">
        <w:t>[17]</w:t>
      </w:r>
      <w:r w:rsidRPr="00845204">
        <w:rPr>
          <w:rFonts w:ascii="System" w:eastAsia="System"/>
        </w:rPr>
        <w:t xml:space="preserve"> </w:t>
      </w:r>
      <w:r w:rsidRPr="00845204">
        <w:t>Gilliéron P-Y, Merminod B. Personal navigation system for indoor applications[C]. 11th IAIN world congress, 2003: 21-24.</w:t>
      </w:r>
      <w:bookmarkEnd w:id="36"/>
    </w:p>
    <w:p w:rsidR="00845204" w:rsidRPr="00845204" w:rsidRDefault="00845204" w:rsidP="00845204">
      <w:pPr>
        <w:pStyle w:val="EndNoteBibliography"/>
      </w:pPr>
      <w:bookmarkStart w:id="37" w:name="_ENREF_18"/>
      <w:r w:rsidRPr="00845204">
        <w:lastRenderedPageBreak/>
        <w:t>[18]</w:t>
      </w:r>
      <w:r w:rsidRPr="00845204">
        <w:rPr>
          <w:rFonts w:ascii="System" w:eastAsia="System"/>
        </w:rPr>
        <w:t xml:space="preserve"> </w:t>
      </w:r>
      <w:r w:rsidRPr="00845204">
        <w:t>Miu A K L. Design and implementation of an indoor mobile navigation system[D].  Citeseer, 2002.</w:t>
      </w:r>
      <w:bookmarkEnd w:id="37"/>
    </w:p>
    <w:p w:rsidR="00845204" w:rsidRPr="00845204" w:rsidRDefault="00845204" w:rsidP="00845204">
      <w:pPr>
        <w:pStyle w:val="EndNoteBibliography"/>
      </w:pPr>
      <w:bookmarkStart w:id="38" w:name="_ENREF_19"/>
      <w:r w:rsidRPr="00845204">
        <w:t>[19]</w:t>
      </w:r>
      <w:r w:rsidRPr="00845204">
        <w:rPr>
          <w:rFonts w:ascii="System" w:eastAsia="System"/>
        </w:rPr>
        <w:t xml:space="preserve"> </w:t>
      </w:r>
      <w:r w:rsidRPr="00845204">
        <w:t>Renaudin V, Yalak O, Tomé P, et al. Indoor navigation of emergency agents[J]. European Journal of Navigation, 2007, 5(3): 36-45.</w:t>
      </w:r>
      <w:bookmarkEnd w:id="38"/>
    </w:p>
    <w:p w:rsidR="00845204" w:rsidRPr="00845204" w:rsidRDefault="00845204" w:rsidP="00845204">
      <w:pPr>
        <w:pStyle w:val="EndNoteBibliography"/>
      </w:pPr>
      <w:bookmarkStart w:id="39" w:name="_ENREF_20"/>
      <w:r w:rsidRPr="00845204">
        <w:t>[20]</w:t>
      </w:r>
      <w:r w:rsidRPr="00845204">
        <w:rPr>
          <w:rFonts w:ascii="System" w:eastAsia="System"/>
        </w:rPr>
        <w:t xml:space="preserve"> </w:t>
      </w:r>
      <w:r w:rsidRPr="00845204">
        <w:t>Beauregard S, Haas H. Pedestrian dead reckoning: A basis for personal positioning[C]. Proceedings of the 3rd Workshop on Positioning, Navigation and Communication (WPNC’06), 2006: 27-35.</w:t>
      </w:r>
      <w:bookmarkEnd w:id="39"/>
    </w:p>
    <w:p w:rsidR="00845204" w:rsidRPr="00845204" w:rsidRDefault="00845204" w:rsidP="00845204">
      <w:pPr>
        <w:pStyle w:val="EndNoteBibliography"/>
      </w:pPr>
      <w:bookmarkStart w:id="40" w:name="_ENREF_21"/>
      <w:r w:rsidRPr="00845204">
        <w:t>[21]</w:t>
      </w:r>
      <w:r w:rsidRPr="00845204">
        <w:rPr>
          <w:rFonts w:ascii="System" w:eastAsia="System"/>
        </w:rPr>
        <w:t xml:space="preserve"> </w:t>
      </w:r>
      <w:r w:rsidRPr="00845204">
        <w:t xml:space="preserve">A* search algorithm[EB/OL]. [12]. </w:t>
      </w:r>
      <w:hyperlink r:id="rId16" w:history="1">
        <w:r w:rsidRPr="00845204">
          <w:rPr>
            <w:rStyle w:val="a8"/>
          </w:rPr>
          <w:t>http://en.wikipedia.org/wiki/A*_search_algorithm</w:t>
        </w:r>
      </w:hyperlink>
      <w:r w:rsidRPr="00845204">
        <w:t>.</w:t>
      </w:r>
      <w:bookmarkEnd w:id="40"/>
    </w:p>
    <w:p w:rsidR="00845204" w:rsidRPr="00845204" w:rsidRDefault="00845204" w:rsidP="00845204">
      <w:pPr>
        <w:pStyle w:val="EndNoteBibliography"/>
      </w:pPr>
      <w:bookmarkStart w:id="41" w:name="_ENREF_22"/>
      <w:r w:rsidRPr="00845204">
        <w:rPr>
          <w:rFonts w:hint="eastAsia"/>
        </w:rPr>
        <w:t>[22]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陈圣群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董林飞</w:t>
      </w:r>
      <w:r w:rsidRPr="00845204">
        <w:rPr>
          <w:rFonts w:hint="eastAsia"/>
        </w:rPr>
        <w:t xml:space="preserve">. Dijkstra </w:t>
      </w:r>
      <w:r w:rsidRPr="00845204">
        <w:rPr>
          <w:rFonts w:hint="eastAsia"/>
        </w:rPr>
        <w:t>和</w:t>
      </w:r>
      <w:r w:rsidRPr="00845204">
        <w:rPr>
          <w:rFonts w:hint="eastAsia"/>
        </w:rPr>
        <w:t xml:space="preserve"> A-star </w:t>
      </w:r>
      <w:r w:rsidRPr="00845204">
        <w:rPr>
          <w:rFonts w:hint="eastAsia"/>
        </w:rPr>
        <w:t>算法在智能导航中的应用分析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重庆科技学院学报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自然科学版</w:t>
      </w:r>
      <w:r w:rsidRPr="00845204">
        <w:rPr>
          <w:rFonts w:hint="eastAsia"/>
        </w:rPr>
        <w:t>, 2010, (006): 159-161.</w:t>
      </w:r>
      <w:bookmarkEnd w:id="41"/>
    </w:p>
    <w:p w:rsidR="00845204" w:rsidRPr="00845204" w:rsidRDefault="00845204" w:rsidP="00845204">
      <w:pPr>
        <w:pStyle w:val="EndNoteBibliography"/>
      </w:pPr>
      <w:bookmarkStart w:id="42" w:name="_ENREF_23"/>
      <w:r w:rsidRPr="00845204">
        <w:t>[23]</w:t>
      </w:r>
      <w:r w:rsidRPr="00845204">
        <w:rPr>
          <w:rFonts w:ascii="System" w:eastAsia="System"/>
        </w:rPr>
        <w:t xml:space="preserve"> </w:t>
      </w:r>
      <w:r w:rsidRPr="00845204">
        <w:t>Isomursu M, Ervasti M, Isomursu P, et al. Evaluating Human Values in the Adoption of New Technology in School Environment[C]. System Sciences (HICSS), 2010 43rd Hawaii International Conference on, 2010: 1-10.</w:t>
      </w:r>
      <w:bookmarkEnd w:id="42"/>
    </w:p>
    <w:p w:rsidR="00845204" w:rsidRPr="00845204" w:rsidRDefault="00845204" w:rsidP="00845204">
      <w:pPr>
        <w:pStyle w:val="EndNoteBibliography"/>
      </w:pPr>
      <w:bookmarkStart w:id="43" w:name="_ENREF_24"/>
      <w:r w:rsidRPr="00845204">
        <w:t>[24]</w:t>
      </w:r>
      <w:r w:rsidRPr="00845204">
        <w:rPr>
          <w:rFonts w:ascii="System" w:eastAsia="System"/>
        </w:rPr>
        <w:t xml:space="preserve"> </w:t>
      </w:r>
      <w:r w:rsidRPr="00845204">
        <w:t>Ok K, Coskun V, Aydin M N, et al. Current benefits and future directions of NFC services[C]. Education and Management Technology (ICEMT), 2010 International Conference on, 2010: 334-338.</w:t>
      </w:r>
      <w:bookmarkEnd w:id="43"/>
    </w:p>
    <w:p w:rsidR="00845204" w:rsidRPr="00845204" w:rsidRDefault="00845204" w:rsidP="00845204">
      <w:pPr>
        <w:pStyle w:val="EndNoteBibliography"/>
      </w:pPr>
      <w:bookmarkStart w:id="44" w:name="_ENREF_25"/>
      <w:r w:rsidRPr="00845204">
        <w:t>[25]</w:t>
      </w:r>
      <w:r w:rsidRPr="00845204">
        <w:rPr>
          <w:rFonts w:ascii="System" w:eastAsia="System"/>
        </w:rPr>
        <w:t xml:space="preserve"> </w:t>
      </w:r>
      <w:r w:rsidRPr="00845204">
        <w:t>Miraz G M, Ruiz I L, Gómez-Nieto M. How NFC can be used for the compliance of European higher education area guidelines in European universities[C]. Near Field Communication, 2009. NFC'09. First International Workshop on, 2009: 3-8.</w:t>
      </w:r>
      <w:bookmarkEnd w:id="44"/>
    </w:p>
    <w:p w:rsidR="00845204" w:rsidRPr="00845204" w:rsidRDefault="00845204" w:rsidP="00845204">
      <w:pPr>
        <w:pStyle w:val="EndNoteBibliography"/>
      </w:pPr>
      <w:bookmarkStart w:id="45" w:name="_ENREF_26"/>
      <w:r w:rsidRPr="00845204">
        <w:rPr>
          <w:rFonts w:hint="eastAsia"/>
        </w:rPr>
        <w:t>[26]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齐晓飞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崔秀飞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李怀树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室内地图设计现状分析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测绘与空间地理信息</w:t>
      </w:r>
      <w:r w:rsidRPr="00845204">
        <w:rPr>
          <w:rFonts w:hint="eastAsia"/>
        </w:rPr>
        <w:t>, 2013, 36(2).</w:t>
      </w:r>
      <w:bookmarkEnd w:id="45"/>
    </w:p>
    <w:p w:rsidR="00845204" w:rsidRPr="00845204" w:rsidRDefault="00845204" w:rsidP="00845204">
      <w:pPr>
        <w:pStyle w:val="EndNoteBibliography"/>
      </w:pPr>
      <w:bookmarkStart w:id="46" w:name="_ENREF_27"/>
      <w:r w:rsidRPr="00845204">
        <w:t>[27]</w:t>
      </w:r>
      <w:r w:rsidRPr="00845204">
        <w:rPr>
          <w:rFonts w:ascii="System" w:eastAsia="System"/>
        </w:rPr>
        <w:t xml:space="preserve"> </w:t>
      </w:r>
      <w:r w:rsidRPr="00845204">
        <w:t>Lisle S, Atkinson F. Mobile Drawings: The Art of Turning CAD Plans into Interactive Indoor Maps[J].</w:t>
      </w:r>
      <w:bookmarkEnd w:id="46"/>
    </w:p>
    <w:p w:rsidR="00845204" w:rsidRPr="00845204" w:rsidRDefault="00845204" w:rsidP="00845204">
      <w:pPr>
        <w:pStyle w:val="EndNoteBibliography"/>
      </w:pPr>
      <w:bookmarkStart w:id="47" w:name="_ENREF_28"/>
      <w:r w:rsidRPr="00845204">
        <w:t>[28]</w:t>
      </w:r>
      <w:r w:rsidRPr="00845204">
        <w:rPr>
          <w:rFonts w:ascii="System" w:eastAsia="System"/>
        </w:rPr>
        <w:t xml:space="preserve"> </w:t>
      </w:r>
      <w:r w:rsidRPr="00845204">
        <w:t>Schafer M, Knapp C, Chakraborty S. Automatic generation of topological indoor maps for real-time map-based localization and tracking[C]. Indoor Positioning and Indoor Navigation (IPIN), 2011 International Conference on, 2011: 1-8.</w:t>
      </w:r>
      <w:bookmarkEnd w:id="47"/>
    </w:p>
    <w:p w:rsidR="00845204" w:rsidRPr="00845204" w:rsidRDefault="00845204" w:rsidP="00845204">
      <w:pPr>
        <w:pStyle w:val="EndNoteBibliography"/>
      </w:pPr>
      <w:bookmarkStart w:id="48" w:name="_ENREF_29"/>
      <w:r w:rsidRPr="00845204">
        <w:rPr>
          <w:rFonts w:hint="eastAsia"/>
        </w:rPr>
        <w:t>[29]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张璟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公共设施导示信息的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“触觉传达”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研究</w:t>
      </w:r>
      <w:r w:rsidRPr="00845204">
        <w:rPr>
          <w:rFonts w:hint="eastAsia"/>
        </w:rPr>
        <w:t>[J].</w:t>
      </w:r>
      <w:bookmarkEnd w:id="48"/>
    </w:p>
    <w:p w:rsidR="00C326A8" w:rsidRDefault="00A22609" w:rsidP="00EA38CB">
      <w:pPr>
        <w:spacing w:line="360" w:lineRule="auto"/>
        <w:ind w:left="573" w:hanging="454"/>
        <w:jc w:val="left"/>
        <w:rPr>
          <w:rFonts w:ascii="宋体" w:hAnsi="宋体"/>
        </w:rPr>
      </w:pPr>
      <w:r w:rsidRPr="00985197">
        <w:fldChar w:fldCharType="end"/>
      </w:r>
      <w:r w:rsidR="000D5D96" w:rsidRPr="00252A8D">
        <w:t xml:space="preserve"> </w:t>
      </w:r>
    </w:p>
    <w:sectPr w:rsidR="00C326A8" w:rsidSect="0025157C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026" w:rsidRDefault="00A66026">
      <w:r>
        <w:separator/>
      </w:r>
    </w:p>
  </w:endnote>
  <w:endnote w:type="continuationSeparator" w:id="0">
    <w:p w:rsidR="00A66026" w:rsidRDefault="00A6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6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FB579F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FB579F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026" w:rsidRPr="004266E6" w:rsidRDefault="00A66026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A66026" w:rsidRDefault="00A66026">
      <w:pPr>
        <w:pStyle w:val="af7"/>
      </w:pPr>
    </w:p>
    <w:p w:rsidR="00A66026" w:rsidRDefault="00A66026"/>
    <w:p w:rsidR="00A66026" w:rsidRDefault="00A66026">
      <w:r>
        <w:separator/>
      </w:r>
    </w:p>
  </w:footnote>
  <w:footnote w:type="continuationSeparator" w:id="0">
    <w:p w:rsidR="00A66026" w:rsidRDefault="00A66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25157C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5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FB579F">
      <w:rPr>
        <w:rFonts w:hint="eastAsia"/>
        <w:noProof/>
      </w:rPr>
      <w:t>基于</w:t>
    </w:r>
    <w:r w:rsidR="00FB579F">
      <w:rPr>
        <w:rFonts w:hint="eastAsia"/>
        <w:noProof/>
      </w:rPr>
      <w:t>Android</w:t>
    </w:r>
    <w:r w:rsidR="00FB579F">
      <w:rPr>
        <w:rFonts w:hint="eastAsia"/>
        <w:noProof/>
      </w:rPr>
      <w:t>的室内</w:t>
    </w:r>
    <w:r w:rsidR="00FB579F">
      <w:rPr>
        <w:rFonts w:hint="eastAsia"/>
        <w:noProof/>
      </w:rPr>
      <w:t>LBS</w:t>
    </w:r>
    <w:r w:rsidR="00FB579F">
      <w:rPr>
        <w:rFonts w:hint="eastAsia"/>
        <w:noProof/>
      </w:rPr>
      <w:t>系统的实现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FB579F">
      <w:rPr>
        <w:rFonts w:hint="eastAsia"/>
        <w:noProof/>
      </w:rPr>
      <w:t>参考文献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B63"/>
    <w:rsid w:val="002B5F3B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0112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026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379BC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38CB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579F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ho.int/mediacentre/factsheets/fs282/en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A*_search_algorith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cdlvi.cn/wzasm/node_149891.htm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Accessibility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56AD7-CF59-4A1C-8ECB-7F1F3D3A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5285</TotalTime>
  <Pages>3</Pages>
  <Words>666</Words>
  <Characters>3801</Characters>
  <Application>Microsoft Office Word</Application>
  <DocSecurity>0</DocSecurity>
  <Lines>31</Lines>
  <Paragraphs>8</Paragraphs>
  <ScaleCrop>false</ScaleCrop>
  <Company>浙江大学计算机系</Company>
  <LinksUpToDate>false</LinksUpToDate>
  <CharactersWithSpaces>4459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keywords/>
  <dc:description/>
  <cp:lastModifiedBy>azure</cp:lastModifiedBy>
  <cp:revision>556</cp:revision>
  <cp:lastPrinted>2013-12-08T11:33:00Z</cp:lastPrinted>
  <dcterms:created xsi:type="dcterms:W3CDTF">2013-12-09T08:03:00Z</dcterms:created>
  <dcterms:modified xsi:type="dcterms:W3CDTF">2013-12-22T05:43:00Z</dcterms:modified>
</cp:coreProperties>
</file>